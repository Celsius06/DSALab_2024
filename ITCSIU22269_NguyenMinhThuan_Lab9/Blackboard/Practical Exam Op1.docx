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4311" w14:textId="2B9783AB" w:rsidR="00AF06AF" w:rsidRPr="00AF06AF" w:rsidRDefault="00AF06AF" w:rsidP="00AF06AF">
      <w:pPr>
        <w:spacing w:before="120" w:after="120"/>
        <w:jc w:val="center"/>
        <w:rPr>
          <w:b/>
          <w:bCs/>
        </w:rPr>
      </w:pPr>
      <w:r w:rsidRPr="00AF06AF">
        <w:rPr>
          <w:b/>
          <w:bCs/>
        </w:rPr>
        <w:t>PRACTICAL DSA EXAM (90 MINUTES)</w:t>
      </w:r>
    </w:p>
    <w:p w14:paraId="620BB838" w14:textId="7DB522BB" w:rsidR="00AF06AF" w:rsidRPr="00AF06AF" w:rsidRDefault="00AF06AF" w:rsidP="00AF06AF">
      <w:pPr>
        <w:spacing w:before="120" w:after="120"/>
        <w:rPr>
          <w:b/>
          <w:bCs/>
        </w:rPr>
      </w:pPr>
      <w:r w:rsidRPr="00AF06AF">
        <w:rPr>
          <w:b/>
          <w:bCs/>
        </w:rPr>
        <w:t>INSTRUCTIONS:</w:t>
      </w:r>
    </w:p>
    <w:p w14:paraId="01A2D5EB" w14:textId="77777777" w:rsidR="004B184A" w:rsidRDefault="004B184A" w:rsidP="004B184A">
      <w:pPr>
        <w:pStyle w:val="ListParagraph"/>
        <w:numPr>
          <w:ilvl w:val="0"/>
          <w:numId w:val="4"/>
        </w:numPr>
        <w:spacing w:before="120" w:after="120"/>
      </w:pPr>
      <w:r>
        <w:t>This exam consists of two parts, each focusing on different data structures: Hash Table and Binary Search Tree (BST).</w:t>
      </w:r>
    </w:p>
    <w:p w14:paraId="5EF54C12" w14:textId="77777777" w:rsidR="004B184A" w:rsidRDefault="004B184A" w:rsidP="004B184A">
      <w:pPr>
        <w:pStyle w:val="ListParagraph"/>
        <w:numPr>
          <w:ilvl w:val="0"/>
          <w:numId w:val="4"/>
        </w:numPr>
        <w:spacing w:before="120" w:after="120"/>
      </w:pPr>
      <w:r>
        <w:t>You are required to write and execute Java code to solve each problem.</w:t>
      </w:r>
    </w:p>
    <w:p w14:paraId="0374351F" w14:textId="77777777" w:rsidR="004B184A" w:rsidRDefault="004B184A" w:rsidP="004B184A">
      <w:pPr>
        <w:pStyle w:val="ListParagraph"/>
        <w:numPr>
          <w:ilvl w:val="0"/>
          <w:numId w:val="4"/>
        </w:numPr>
        <w:spacing w:before="120" w:after="120"/>
      </w:pPr>
      <w:r>
        <w:t>Make sure to test your code with various inputs to ensure correctness.</w:t>
      </w:r>
    </w:p>
    <w:p w14:paraId="1C269864" w14:textId="77777777" w:rsidR="004B184A" w:rsidRDefault="004B184A" w:rsidP="004B184A">
      <w:pPr>
        <w:pStyle w:val="ListParagraph"/>
        <w:numPr>
          <w:ilvl w:val="0"/>
          <w:numId w:val="4"/>
        </w:numPr>
        <w:spacing w:before="120" w:after="120"/>
      </w:pPr>
      <w:r>
        <w:t>Comment your code to explain your logic and approach.</w:t>
      </w:r>
    </w:p>
    <w:p w14:paraId="627340A4" w14:textId="77777777" w:rsidR="004B184A" w:rsidRDefault="004B184A" w:rsidP="004B184A">
      <w:pPr>
        <w:pStyle w:val="ListParagraph"/>
        <w:numPr>
          <w:ilvl w:val="0"/>
          <w:numId w:val="4"/>
        </w:numPr>
        <w:spacing w:before="120" w:after="120"/>
      </w:pPr>
      <w:r>
        <w:t>You have 90 minutes to complete the exam. Allocate your time wisely between the two parts.</w:t>
      </w:r>
    </w:p>
    <w:p w14:paraId="1B4FCE6E" w14:textId="77777777" w:rsidR="004B184A" w:rsidRDefault="004B184A" w:rsidP="00AF06AF">
      <w:pPr>
        <w:spacing w:before="120" w:after="120"/>
        <w:rPr>
          <w:b/>
          <w:bCs/>
        </w:rPr>
      </w:pPr>
      <w:r w:rsidRPr="004B184A">
        <w:rPr>
          <w:b/>
          <w:bCs/>
        </w:rPr>
        <w:t>Part 1: Hash Table (45 Minutes)</w:t>
      </w:r>
    </w:p>
    <w:p w14:paraId="000F844D" w14:textId="442713B2" w:rsidR="004B184A" w:rsidRDefault="004B184A" w:rsidP="004B184A">
      <w:pPr>
        <w:spacing w:before="120" w:after="120"/>
      </w:pPr>
      <w:r>
        <w:t xml:space="preserve">Implement a Hash Table </w:t>
      </w:r>
      <w:r>
        <w:t xml:space="preserve">(using the code template </w:t>
      </w:r>
      <w:r w:rsidRPr="004B184A">
        <w:rPr>
          <w:b/>
          <w:bCs/>
        </w:rPr>
        <w:t>HashTable</w:t>
      </w:r>
      <w:r w:rsidRPr="004B184A">
        <w:rPr>
          <w:b/>
          <w:bCs/>
        </w:rPr>
        <w:t>.java</w:t>
      </w:r>
      <w:r>
        <w:t xml:space="preserve">) </w:t>
      </w:r>
      <w:r>
        <w:t>with the following functionalities:</w:t>
      </w:r>
    </w:p>
    <w:p w14:paraId="6E532F93" w14:textId="77777777" w:rsidR="004B184A" w:rsidRDefault="004B184A" w:rsidP="004B184A">
      <w:pPr>
        <w:pStyle w:val="ListParagraph"/>
        <w:numPr>
          <w:ilvl w:val="0"/>
          <w:numId w:val="5"/>
        </w:numPr>
        <w:spacing w:before="120" w:after="120"/>
      </w:pPr>
      <w:r>
        <w:t>Insert a key-value pair.</w:t>
      </w:r>
    </w:p>
    <w:p w14:paraId="0854FDB0" w14:textId="77777777" w:rsidR="004B184A" w:rsidRDefault="004B184A" w:rsidP="004B184A">
      <w:pPr>
        <w:pStyle w:val="ListParagraph"/>
        <w:numPr>
          <w:ilvl w:val="0"/>
          <w:numId w:val="5"/>
        </w:numPr>
        <w:spacing w:before="120" w:after="120"/>
      </w:pPr>
      <w:r>
        <w:t>Delete a key.</w:t>
      </w:r>
    </w:p>
    <w:p w14:paraId="3F94FD9D" w14:textId="77777777" w:rsidR="004B184A" w:rsidRDefault="004B184A" w:rsidP="004B184A">
      <w:pPr>
        <w:pStyle w:val="ListParagraph"/>
        <w:numPr>
          <w:ilvl w:val="0"/>
          <w:numId w:val="5"/>
        </w:numPr>
        <w:spacing w:before="120" w:after="120"/>
      </w:pPr>
      <w:r>
        <w:t>Retrieve a value by key.</w:t>
      </w:r>
    </w:p>
    <w:p w14:paraId="316BFCEA" w14:textId="77777777" w:rsidR="004B184A" w:rsidRDefault="004B184A" w:rsidP="004B184A">
      <w:pPr>
        <w:pStyle w:val="ListParagraph"/>
        <w:numPr>
          <w:ilvl w:val="0"/>
          <w:numId w:val="5"/>
        </w:numPr>
        <w:spacing w:before="120" w:after="120"/>
      </w:pPr>
      <w:r>
        <w:t>Handle collisions using separate chaining (linked lists).</w:t>
      </w:r>
    </w:p>
    <w:p w14:paraId="78F67F40" w14:textId="156C44A5" w:rsidR="004B184A" w:rsidRPr="004B184A" w:rsidRDefault="004B184A" w:rsidP="004B184A">
      <w:pPr>
        <w:spacing w:before="120" w:after="120"/>
        <w:rPr>
          <w:b/>
          <w:bCs/>
        </w:rPr>
      </w:pPr>
      <w:r w:rsidRPr="004B184A">
        <w:rPr>
          <w:b/>
          <w:bCs/>
        </w:rPr>
        <w:t>PART 2: BINARY SEARCH TREE (45 MINUTES)</w:t>
      </w:r>
    </w:p>
    <w:p w14:paraId="79A07CCA" w14:textId="45C42C54" w:rsidR="004B184A" w:rsidRDefault="004B184A" w:rsidP="004B184A">
      <w:pPr>
        <w:spacing w:before="120" w:after="120"/>
      </w:pPr>
      <w:r>
        <w:t xml:space="preserve">Implement a Binary Search Tree (BST) (using the code template </w:t>
      </w:r>
      <w:r>
        <w:rPr>
          <w:b/>
          <w:bCs/>
        </w:rPr>
        <w:t>BST</w:t>
      </w:r>
      <w:r w:rsidRPr="004B184A">
        <w:rPr>
          <w:b/>
          <w:bCs/>
        </w:rPr>
        <w:t>.java</w:t>
      </w:r>
      <w:r>
        <w:t>) with the following functionalities:</w:t>
      </w:r>
    </w:p>
    <w:p w14:paraId="638D2DC7" w14:textId="77777777" w:rsidR="003E1E6C" w:rsidRDefault="003E1E6C" w:rsidP="003E1E6C">
      <w:pPr>
        <w:pStyle w:val="ListParagraph"/>
        <w:numPr>
          <w:ilvl w:val="0"/>
          <w:numId w:val="6"/>
        </w:numPr>
        <w:spacing w:before="120" w:after="120"/>
      </w:pPr>
      <w:r>
        <w:t>Insert a node.</w:t>
      </w:r>
    </w:p>
    <w:p w14:paraId="3A220D99" w14:textId="77777777" w:rsidR="003E1E6C" w:rsidRDefault="003E1E6C" w:rsidP="003E1E6C">
      <w:pPr>
        <w:pStyle w:val="ListParagraph"/>
        <w:numPr>
          <w:ilvl w:val="0"/>
          <w:numId w:val="6"/>
        </w:numPr>
        <w:spacing w:before="120" w:after="120"/>
      </w:pPr>
      <w:r>
        <w:t>Find the height of the tree.</w:t>
      </w:r>
    </w:p>
    <w:p w14:paraId="47708C69" w14:textId="77777777" w:rsidR="003E1E6C" w:rsidRDefault="003E1E6C" w:rsidP="003E1E6C">
      <w:pPr>
        <w:pStyle w:val="ListParagraph"/>
        <w:numPr>
          <w:ilvl w:val="0"/>
          <w:numId w:val="6"/>
        </w:numPr>
        <w:spacing w:before="120" w:after="120"/>
      </w:pPr>
      <w:r>
        <w:t>Check if the tree is a valid BST.</w:t>
      </w:r>
    </w:p>
    <w:p w14:paraId="2E673AC1" w14:textId="43C76C37" w:rsidR="00AF06AF" w:rsidRDefault="003E1E6C" w:rsidP="003E1E6C">
      <w:pPr>
        <w:pStyle w:val="ListParagraph"/>
        <w:numPr>
          <w:ilvl w:val="0"/>
          <w:numId w:val="6"/>
        </w:numPr>
        <w:spacing w:before="120" w:after="120"/>
      </w:pPr>
      <w:r>
        <w:t>Level-order traversal (should return a list of values in level-order).</w:t>
      </w:r>
    </w:p>
    <w:p w14:paraId="32A44A9D" w14:textId="77777777" w:rsidR="00367F22" w:rsidRDefault="00367F22" w:rsidP="00367F22">
      <w:pPr>
        <w:spacing w:before="120" w:after="120"/>
      </w:pPr>
    </w:p>
    <w:p w14:paraId="6076F95C" w14:textId="77777777" w:rsidR="00367F22" w:rsidRDefault="00367F22" w:rsidP="00367F22">
      <w:pPr>
        <w:spacing w:before="120" w:after="120"/>
      </w:pPr>
    </w:p>
    <w:sectPr w:rsidR="00367F22" w:rsidSect="00AF06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51B1"/>
    <w:multiLevelType w:val="hybridMultilevel"/>
    <w:tmpl w:val="7AAEF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76B6D"/>
    <w:multiLevelType w:val="hybridMultilevel"/>
    <w:tmpl w:val="1FDEE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B10FD"/>
    <w:multiLevelType w:val="hybridMultilevel"/>
    <w:tmpl w:val="F4C25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E624C"/>
    <w:multiLevelType w:val="hybridMultilevel"/>
    <w:tmpl w:val="7B387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C4BFF"/>
    <w:multiLevelType w:val="hybridMultilevel"/>
    <w:tmpl w:val="95F8D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036BF"/>
    <w:multiLevelType w:val="hybridMultilevel"/>
    <w:tmpl w:val="F5CC3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211206">
    <w:abstractNumId w:val="2"/>
  </w:num>
  <w:num w:numId="2" w16cid:durableId="1945577634">
    <w:abstractNumId w:val="0"/>
  </w:num>
  <w:num w:numId="3" w16cid:durableId="627470643">
    <w:abstractNumId w:val="5"/>
  </w:num>
  <w:num w:numId="4" w16cid:durableId="933785419">
    <w:abstractNumId w:val="3"/>
  </w:num>
  <w:num w:numId="5" w16cid:durableId="1918199805">
    <w:abstractNumId w:val="1"/>
  </w:num>
  <w:num w:numId="6" w16cid:durableId="15470658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AF"/>
    <w:rsid w:val="00001CF7"/>
    <w:rsid w:val="00053AAB"/>
    <w:rsid w:val="00064BBE"/>
    <w:rsid w:val="00085019"/>
    <w:rsid w:val="000A314F"/>
    <w:rsid w:val="000A6035"/>
    <w:rsid w:val="000B2501"/>
    <w:rsid w:val="000B5917"/>
    <w:rsid w:val="000C033E"/>
    <w:rsid w:val="000D0904"/>
    <w:rsid w:val="000D1E76"/>
    <w:rsid w:val="000D6CA7"/>
    <w:rsid w:val="000E1245"/>
    <w:rsid w:val="000E28FE"/>
    <w:rsid w:val="000F678A"/>
    <w:rsid w:val="00111DFF"/>
    <w:rsid w:val="00143AEA"/>
    <w:rsid w:val="00145058"/>
    <w:rsid w:val="00146731"/>
    <w:rsid w:val="0017353D"/>
    <w:rsid w:val="001A7DC0"/>
    <w:rsid w:val="001B7C59"/>
    <w:rsid w:val="001C10D3"/>
    <w:rsid w:val="001D3DBA"/>
    <w:rsid w:val="001D4B98"/>
    <w:rsid w:val="001F2682"/>
    <w:rsid w:val="001F6428"/>
    <w:rsid w:val="001F664B"/>
    <w:rsid w:val="002052CD"/>
    <w:rsid w:val="00211CBF"/>
    <w:rsid w:val="00217457"/>
    <w:rsid w:val="0021799E"/>
    <w:rsid w:val="00220339"/>
    <w:rsid w:val="00231140"/>
    <w:rsid w:val="00252E75"/>
    <w:rsid w:val="00254B6A"/>
    <w:rsid w:val="00262A75"/>
    <w:rsid w:val="00282970"/>
    <w:rsid w:val="002940D8"/>
    <w:rsid w:val="002A2C1D"/>
    <w:rsid w:val="002A2E87"/>
    <w:rsid w:val="002C7F73"/>
    <w:rsid w:val="002D0D0A"/>
    <w:rsid w:val="002D6FB6"/>
    <w:rsid w:val="002E66B8"/>
    <w:rsid w:val="00304CE9"/>
    <w:rsid w:val="0032437A"/>
    <w:rsid w:val="00337E89"/>
    <w:rsid w:val="00353FD2"/>
    <w:rsid w:val="00355B49"/>
    <w:rsid w:val="00367F22"/>
    <w:rsid w:val="0038688A"/>
    <w:rsid w:val="003D0781"/>
    <w:rsid w:val="003D1087"/>
    <w:rsid w:val="003D45C5"/>
    <w:rsid w:val="003E1E6C"/>
    <w:rsid w:val="003E29EA"/>
    <w:rsid w:val="003E34F1"/>
    <w:rsid w:val="00402C83"/>
    <w:rsid w:val="004241FF"/>
    <w:rsid w:val="00431998"/>
    <w:rsid w:val="0044334F"/>
    <w:rsid w:val="00446604"/>
    <w:rsid w:val="00460B92"/>
    <w:rsid w:val="00462C1F"/>
    <w:rsid w:val="00464D8E"/>
    <w:rsid w:val="00464EDD"/>
    <w:rsid w:val="00466D12"/>
    <w:rsid w:val="0048024B"/>
    <w:rsid w:val="00485B72"/>
    <w:rsid w:val="0049397D"/>
    <w:rsid w:val="004B184A"/>
    <w:rsid w:val="004B7791"/>
    <w:rsid w:val="004C1A2D"/>
    <w:rsid w:val="004C58A6"/>
    <w:rsid w:val="004D0A94"/>
    <w:rsid w:val="004F29CF"/>
    <w:rsid w:val="0052437D"/>
    <w:rsid w:val="00525A99"/>
    <w:rsid w:val="0055336D"/>
    <w:rsid w:val="005707DA"/>
    <w:rsid w:val="005E5B91"/>
    <w:rsid w:val="005E607B"/>
    <w:rsid w:val="005F1072"/>
    <w:rsid w:val="005F1E6F"/>
    <w:rsid w:val="005F26C4"/>
    <w:rsid w:val="00601BEB"/>
    <w:rsid w:val="00601DBC"/>
    <w:rsid w:val="0060356F"/>
    <w:rsid w:val="006317B1"/>
    <w:rsid w:val="0065135B"/>
    <w:rsid w:val="00660740"/>
    <w:rsid w:val="00661FE9"/>
    <w:rsid w:val="0066541E"/>
    <w:rsid w:val="006855E3"/>
    <w:rsid w:val="006A466C"/>
    <w:rsid w:val="006D07C4"/>
    <w:rsid w:val="006E1E5C"/>
    <w:rsid w:val="007055D9"/>
    <w:rsid w:val="00710A7E"/>
    <w:rsid w:val="00724414"/>
    <w:rsid w:val="00730641"/>
    <w:rsid w:val="0073168E"/>
    <w:rsid w:val="00734883"/>
    <w:rsid w:val="007B7CB0"/>
    <w:rsid w:val="008056E7"/>
    <w:rsid w:val="0081388B"/>
    <w:rsid w:val="008203DA"/>
    <w:rsid w:val="008371FE"/>
    <w:rsid w:val="0087652C"/>
    <w:rsid w:val="00886B79"/>
    <w:rsid w:val="008A1539"/>
    <w:rsid w:val="008B6D33"/>
    <w:rsid w:val="008D3C5D"/>
    <w:rsid w:val="008D753B"/>
    <w:rsid w:val="008E09D5"/>
    <w:rsid w:val="008E343D"/>
    <w:rsid w:val="008E6ADE"/>
    <w:rsid w:val="0090587B"/>
    <w:rsid w:val="0093296A"/>
    <w:rsid w:val="00976090"/>
    <w:rsid w:val="00980226"/>
    <w:rsid w:val="009813AD"/>
    <w:rsid w:val="009918D7"/>
    <w:rsid w:val="009A068C"/>
    <w:rsid w:val="009B0891"/>
    <w:rsid w:val="009B5200"/>
    <w:rsid w:val="009B7E20"/>
    <w:rsid w:val="009D019E"/>
    <w:rsid w:val="009D5B5F"/>
    <w:rsid w:val="009D66BA"/>
    <w:rsid w:val="00A07E3E"/>
    <w:rsid w:val="00A343B3"/>
    <w:rsid w:val="00A42818"/>
    <w:rsid w:val="00A45ADB"/>
    <w:rsid w:val="00A50867"/>
    <w:rsid w:val="00A760B6"/>
    <w:rsid w:val="00A81FDD"/>
    <w:rsid w:val="00A9251E"/>
    <w:rsid w:val="00AA1144"/>
    <w:rsid w:val="00AA6F0B"/>
    <w:rsid w:val="00AB31F8"/>
    <w:rsid w:val="00AB39C5"/>
    <w:rsid w:val="00AB4E0A"/>
    <w:rsid w:val="00AB5DC1"/>
    <w:rsid w:val="00AC7F87"/>
    <w:rsid w:val="00AF06AF"/>
    <w:rsid w:val="00AF31CD"/>
    <w:rsid w:val="00AF3A05"/>
    <w:rsid w:val="00B2536D"/>
    <w:rsid w:val="00B263E5"/>
    <w:rsid w:val="00B32062"/>
    <w:rsid w:val="00B504B7"/>
    <w:rsid w:val="00B67B85"/>
    <w:rsid w:val="00B71E48"/>
    <w:rsid w:val="00B80F32"/>
    <w:rsid w:val="00B83610"/>
    <w:rsid w:val="00B83F86"/>
    <w:rsid w:val="00BB375E"/>
    <w:rsid w:val="00BD136C"/>
    <w:rsid w:val="00BF71DF"/>
    <w:rsid w:val="00C13608"/>
    <w:rsid w:val="00C23D8A"/>
    <w:rsid w:val="00C50AEF"/>
    <w:rsid w:val="00C72CAB"/>
    <w:rsid w:val="00C96BE0"/>
    <w:rsid w:val="00CA0341"/>
    <w:rsid w:val="00CA34C7"/>
    <w:rsid w:val="00CA6B06"/>
    <w:rsid w:val="00CC796F"/>
    <w:rsid w:val="00CF5468"/>
    <w:rsid w:val="00CF57C1"/>
    <w:rsid w:val="00D059B0"/>
    <w:rsid w:val="00D14868"/>
    <w:rsid w:val="00D174F2"/>
    <w:rsid w:val="00D562B6"/>
    <w:rsid w:val="00D56D8D"/>
    <w:rsid w:val="00D932AF"/>
    <w:rsid w:val="00DC5D04"/>
    <w:rsid w:val="00DC6601"/>
    <w:rsid w:val="00DC7B91"/>
    <w:rsid w:val="00E06E6C"/>
    <w:rsid w:val="00E10A2E"/>
    <w:rsid w:val="00E1131F"/>
    <w:rsid w:val="00E16C50"/>
    <w:rsid w:val="00E3333D"/>
    <w:rsid w:val="00E3715A"/>
    <w:rsid w:val="00E45978"/>
    <w:rsid w:val="00E807C2"/>
    <w:rsid w:val="00E9242B"/>
    <w:rsid w:val="00E938C8"/>
    <w:rsid w:val="00E96B6D"/>
    <w:rsid w:val="00EA0928"/>
    <w:rsid w:val="00EB1D91"/>
    <w:rsid w:val="00EC1CAC"/>
    <w:rsid w:val="00EF0986"/>
    <w:rsid w:val="00EF686F"/>
    <w:rsid w:val="00F23726"/>
    <w:rsid w:val="00F27FC4"/>
    <w:rsid w:val="00F33933"/>
    <w:rsid w:val="00F53BEF"/>
    <w:rsid w:val="00F65EB4"/>
    <w:rsid w:val="00F8195A"/>
    <w:rsid w:val="00F91370"/>
    <w:rsid w:val="00F9317F"/>
    <w:rsid w:val="00F9735A"/>
    <w:rsid w:val="00FA33E0"/>
    <w:rsid w:val="00FC2057"/>
    <w:rsid w:val="00FE6CEE"/>
    <w:rsid w:val="00FE6E78"/>
    <w:rsid w:val="00FF0BA3"/>
    <w:rsid w:val="00FF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77006"/>
  <w15:chartTrackingRefBased/>
  <w15:docId w15:val="{BA4720B9-BDE7-9540-8BC4-43302360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6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462C1F"/>
    <w:pPr>
      <w:keepNext/>
      <w:keepLines/>
      <w:spacing w:before="40" w:line="360" w:lineRule="auto"/>
      <w:jc w:val="both"/>
      <w:outlineLvl w:val="4"/>
    </w:pPr>
    <w:rPr>
      <w:rFonts w:eastAsiaTheme="majorEastAsia" w:cstheme="majorBidi"/>
      <w:i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6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6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6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6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62C1F"/>
    <w:rPr>
      <w:rFonts w:eastAsiaTheme="majorEastAsia" w:cstheme="majorBidi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F06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6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6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6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6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6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6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6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6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6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6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5D6B52-54D7-3D46-B2C5-735EFFBD0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14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Chi Thanh</dc:creator>
  <cp:keywords/>
  <dc:description/>
  <cp:lastModifiedBy>Vi Chi Thanh</cp:lastModifiedBy>
  <cp:revision>2</cp:revision>
  <dcterms:created xsi:type="dcterms:W3CDTF">2024-05-30T03:55:00Z</dcterms:created>
  <dcterms:modified xsi:type="dcterms:W3CDTF">2024-05-30T04:22:00Z</dcterms:modified>
</cp:coreProperties>
</file>